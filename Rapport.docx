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A42" w:rsidRDefault="00BB5A42">
      <w:pPr>
        <w:rPr>
          <w:lang w:val="en-US"/>
        </w:rPr>
      </w:pPr>
      <w:r>
        <w:rPr>
          <w:lang w:val="en-US"/>
        </w:rPr>
        <w:t>Nom : DOAN HUY CUONG</w:t>
      </w:r>
    </w:p>
    <w:p w:rsidR="00BB5A42" w:rsidRDefault="00BB5A42">
      <w:pPr>
        <w:rPr>
          <w:lang w:val="en-US"/>
        </w:rPr>
      </w:pPr>
      <w:r>
        <w:rPr>
          <w:lang w:val="en-US"/>
        </w:rPr>
        <w:t>Code : DOAC08059001</w:t>
      </w:r>
    </w:p>
    <w:p w:rsidR="00BB5A42" w:rsidRDefault="00BB5A42">
      <w:pPr>
        <w:rPr>
          <w:lang w:val="en-US"/>
        </w:rPr>
      </w:pPr>
    </w:p>
    <w:p w:rsidR="00BB5A42" w:rsidRDefault="00BB5A4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BB5A42" w:rsidRDefault="00BB5A42">
      <w:pPr>
        <w:rPr>
          <w:sz w:val="32"/>
          <w:szCs w:val="32"/>
          <w:lang w:val="en-US"/>
        </w:rPr>
      </w:pPr>
    </w:p>
    <w:p w:rsidR="00BB5A42" w:rsidRDefault="00BB5A42">
      <w:pPr>
        <w:rPr>
          <w:sz w:val="32"/>
          <w:szCs w:val="32"/>
          <w:lang w:val="en-US"/>
        </w:rPr>
      </w:pPr>
    </w:p>
    <w:p w:rsidR="00BB5A42" w:rsidRDefault="00BB5A42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>RAPPORT DU DEVOIR 1</w:t>
      </w:r>
    </w:p>
    <w:p w:rsidR="00BB5A42" w:rsidRDefault="00BB5A42">
      <w:pPr>
        <w:rPr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32"/>
          <w:szCs w:val="32"/>
          <w:lang w:val="en-US"/>
        </w:rPr>
        <w:t xml:space="preserve">          BUBBLEPOPS</w:t>
      </w:r>
    </w:p>
    <w:p w:rsidR="00BB5A42" w:rsidRDefault="00BB5A42">
      <w:pPr>
        <w:rPr>
          <w:lang w:val="en-US"/>
        </w:rPr>
      </w:pPr>
    </w:p>
    <w:p w:rsidR="00BB5A42" w:rsidRDefault="00BB5A42">
      <w:pPr>
        <w:rPr>
          <w:sz w:val="32"/>
          <w:szCs w:val="32"/>
          <w:lang w:val="en-US"/>
        </w:rPr>
      </w:pPr>
    </w:p>
    <w:p w:rsidR="00BB5A42" w:rsidRDefault="00BB5A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I) Description et utilisation de vos fonctions :</w:t>
      </w:r>
    </w:p>
    <w:p w:rsidR="00BB5A42" w:rsidRDefault="00BB5A4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</w:t>
      </w:r>
      <w:r>
        <w:rPr>
          <w:sz w:val="24"/>
          <w:szCs w:val="24"/>
        </w:rPr>
        <w:t xml:space="preserve">Mon programme contient 4 classes : Boule.java 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Groupe.java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Board.java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Main.java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La classe Boule  </w:t>
      </w:r>
      <w:r>
        <w:rPr>
          <w:sz w:val="24"/>
          <w:szCs w:val="24"/>
        </w:rPr>
        <w:t>contient les fonctions Boule(row , col , couleur , isMark,Effacer) qui sont appéles pour creer une Boule au row-ieme ligne et col-ieme colonne . En plus la variable (int) Couleur indique la couleur du boule et les variables boolean is Mark et Effacer pour indiquer s'elle est marqueé  ou effaceé.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La classe Board </w:t>
      </w:r>
      <w:r>
        <w:rPr>
          <w:sz w:val="24"/>
          <w:szCs w:val="24"/>
        </w:rPr>
        <w:t>contient leplupart la logic du jeu . Il contient les fonctions principales: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>-void GameInit(): Commencer du jeu en creeant une tableau de Boule de 2 dimensions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>-Boolean isEmpty(int x, int y): Verifier si la position (row x , col y) est dans le playground ou non</w:t>
      </w:r>
    </w:p>
    <w:p w:rsidR="00BB5A42" w:rsidRDefault="00BB5A42">
      <w:pPr>
        <w:rPr>
          <w:b/>
          <w:bCs/>
          <w:sz w:val="24"/>
          <w:szCs w:val="24"/>
        </w:rPr>
      </w:pPr>
      <w:r>
        <w:rPr>
          <w:sz w:val="24"/>
          <w:szCs w:val="24"/>
        </w:rPr>
        <w:tab/>
        <w:t xml:space="preserve">-void findsameMarked(int row, int col): trouver les Boules adjacent de la Boule(row ,col) et ils ont le meme couleurs et puis on change leurs variable isMark en </w:t>
      </w:r>
      <w:r>
        <w:rPr>
          <w:b/>
          <w:bCs/>
          <w:sz w:val="24"/>
          <w:szCs w:val="24"/>
        </w:rPr>
        <w:t>true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>-Boolean isPlaygroundSolvable();Verifier si le playground reste encore les Boules adjacent de meme couleur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La classe Main </w:t>
      </w:r>
      <w:r>
        <w:rPr>
          <w:sz w:val="24"/>
          <w:szCs w:val="24"/>
        </w:rPr>
        <w:t>contient la fonction main() du programme !!</w:t>
      </w: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II) Algorithme(s) + justifications: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          L'algorithme que j'ai ultilisé dans la fonction findsameMarked est recursive.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Une Boule ( row , col)  a 4 Boules adjacents qui sont Boule1(row+1,col) ; Boule2(row,col+1) ; Boule3(row-1,col) et Boule4(row,col-1) 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     Donc on commence à comparer la Boule et Boule1 . S'ils ont la meme couleur on change leurs isMark=true et  on passe à comparer la Boule1 avec ses adjacents mais il ne faut pas recomparer Boule1 avec Boule pourque le programme ne soit pas boucler à infini . Donc dans chaque if () j'ai ajouté une condition if (isMark==false) et on va comparer la couleur.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    Il faut faire attention aux Boules qui sont au bordes du Panel. Par exemple Boule(0,11) qui est au top-right du playground et il n'a que 2 Boules adjacents qui sont Boule1(1;11) et Boule2(0;10) . Donc il faut ajouter les conditions pourque le programme puisse fonctionner</w:t>
      </w: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III) Améliorations possible :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 Mon programme peut </w:t>
      </w:r>
      <w:r>
        <w:rPr>
          <w:sz w:val="24"/>
          <w:szCs w:val="24"/>
        </w:rPr>
        <w:t>: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-dessiner l'interface du jeu avec une tableau de [10][12] Boules (playground) avec les couleurs au hasard 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>-Verifier si le playground contient encore les Groupes des Boules de meme couleur ou non .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-Trouver les Groupes des Boules adjacents de meme couleurs et les noircir lorsque l’utilisateur déplace le curseur 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>-Calculer le point total et BubblePops = n*(n-1) puis les afficher  dans le Panellorsque l’utilisateur déplace le curseur et clique la souris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>-Effacer une boule lorsque l’utilisateur clique la souris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>-Afficher une message de GameOver quand on a 500 Points en total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>-Deplacer une Boule à une novelle place</w:t>
      </w: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  <w:u w:val="single"/>
        </w:rPr>
        <w:t xml:space="preserve">Limites de mon programme </w:t>
      </w:r>
      <w:r>
        <w:rPr>
          <w:sz w:val="24"/>
          <w:szCs w:val="24"/>
        </w:rPr>
        <w:t xml:space="preserve">! </w:t>
      </w: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ab/>
        <w:t>Je n' arrive pas à faire disparaitre une groupe de Boule quand on clique la souris.</w:t>
      </w: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b/>
          <w:bCs/>
          <w:sz w:val="24"/>
          <w:szCs w:val="24"/>
        </w:rPr>
      </w:pPr>
    </w:p>
    <w:p w:rsidR="00BB5A42" w:rsidRDefault="00BB5A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</w:t>
      </w: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BB5A42" w:rsidRDefault="00BB5A42">
      <w:pPr>
        <w:rPr>
          <w:sz w:val="24"/>
          <w:szCs w:val="24"/>
        </w:rPr>
      </w:pPr>
    </w:p>
    <w:p w:rsidR="00BB5A42" w:rsidRDefault="00BB5A42">
      <w:pPr>
        <w:rPr>
          <w:sz w:val="32"/>
          <w:szCs w:val="32"/>
          <w:lang w:val="en-US"/>
        </w:rPr>
      </w:pPr>
    </w:p>
    <w:p w:rsidR="00BB5A42" w:rsidRDefault="00BB5A42">
      <w:pPr>
        <w:rPr>
          <w:sz w:val="32"/>
          <w:szCs w:val="32"/>
          <w:lang w:val="en-US"/>
        </w:rPr>
      </w:pPr>
    </w:p>
    <w:p w:rsidR="00BB5A42" w:rsidRDefault="00BB5A42">
      <w:pPr>
        <w:rPr>
          <w:lang w:val="en-US"/>
        </w:rPr>
      </w:pPr>
    </w:p>
    <w:p w:rsidR="00BB5A42" w:rsidRDefault="00BB5A42">
      <w:pPr>
        <w:rPr>
          <w:lang w:val="en-US"/>
        </w:rPr>
      </w:pPr>
    </w:p>
    <w:p w:rsidR="00BB5A42" w:rsidRDefault="00BB5A42">
      <w:pPr>
        <w:rPr>
          <w:lang w:val="en-US"/>
        </w:rPr>
      </w:pPr>
    </w:p>
    <w:p w:rsidR="00BB5A42" w:rsidRDefault="00BB5A42">
      <w:pPr>
        <w:rPr>
          <w:lang w:val="en-US"/>
        </w:rPr>
      </w:pPr>
    </w:p>
    <w:sectPr w:rsidR="00BB5A42" w:rsidSect="00BB5A42">
      <w:headerReference w:type="default" r:id="rId6"/>
      <w:footerReference w:type="default" r:id="rId7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5A42" w:rsidRDefault="00BB5A42" w:rsidP="00BB5A42">
      <w:r>
        <w:separator/>
      </w:r>
    </w:p>
  </w:endnote>
  <w:endnote w:type="continuationSeparator" w:id="0">
    <w:p w:rsidR="00BB5A42" w:rsidRDefault="00BB5A42" w:rsidP="00BB5A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A42" w:rsidRDefault="00BB5A42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5A42" w:rsidRDefault="00BB5A42" w:rsidP="00BB5A42">
      <w:r>
        <w:separator/>
      </w:r>
    </w:p>
  </w:footnote>
  <w:footnote w:type="continuationSeparator" w:id="0">
    <w:p w:rsidR="00BB5A42" w:rsidRDefault="00BB5A42" w:rsidP="00BB5A4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A42" w:rsidRDefault="00BB5A42">
    <w:pPr>
      <w:tabs>
        <w:tab w:val="center" w:pos="4320"/>
        <w:tab w:val="right" w:pos="8640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BB5A42"/>
    <w:rsid w:val="00BB5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